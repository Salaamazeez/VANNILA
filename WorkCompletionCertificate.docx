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Work_Completion_Certificate/50020"/>
            <w:id w:val="-1743247001"/>
            <w:placeholder>
              <w:docPart w:val="91B5E8ABC584427DAE793DF6A8F4A35A"/>
            </w:placeholder>
            <w:dataBinding w:prefixMappings="xmlns:ns0='urn:microsoft-dynamics-nav/reports/Work_Completion_Certificate/50020/'" w:xpath="/ns0:NavWordReportXmlPart[1]/ns0:Purchase_Header[1]/ns0:ShiptoAddress_Lbl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Work_Completion_Certificate/50020"/>
            <w:id w:val="1115949697"/>
            <w:placeholder>
              <w:docPart w:val="598DD3ABF51348559E5D6211D2ACE404"/>
            </w:placeholder>
            <w:dataBinding w:prefixMappings="xmlns:ns0='urn:microsoft-dynamics-nav/reports/Work_Completion_Certificate/50020/'" w:xpath="/ns0:NavWordReportXmlPart[1]/ns0:Purchase_Header[1]/ns0:BuyFromAddr1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Work_Completion_Certificate/50020"/>
            <w:id w:val="-1477758454"/>
            <w:placeholder>
              <w:docPart w:val="598DD3ABF51348559E5D6211D2ACE404"/>
            </w:placeholder>
            <w:dataBinding w:prefixMappings="xmlns:ns0='urn:microsoft-dynamics-nav/reports/Work_Completion_Certificate/50020/'" w:xpath="/ns0:NavWordReportXmlPart[1]/ns0:Purchase_Header[1]/ns0:ShipToAddr1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Work_Completion_Certificate/50020"/>
            <w:id w:val="543332441"/>
            <w:placeholder>
              <w:docPart w:val="7D9E37430DCB48BF9C7F29F1AE4E21D0"/>
            </w:placeholder>
            <w:dataBinding w:prefixMappings="xmlns:ns0='urn:microsoft-dynamics-nav/reports/Work_Completion_Certificate/50020/'" w:xpath="/ns0:NavWordReportXmlPart[1]/ns0:Purchase_Header[1]/ns0:CompanyAddress1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Work_Completion_Certificate/50020"/>
            <w:id w:val="-1412156141"/>
            <w:placeholder>
              <w:docPart w:val="598DD3ABF51348559E5D6211D2ACE404"/>
            </w:placeholder>
            <w:dataBinding w:prefixMappings="xmlns:ns0='urn:microsoft-dynamics-nav/reports/Work_Completion_Certificate/50020/'" w:xpath="/ns0:NavWordReportXmlPart[1]/ns0:Purchase_Header[1]/ns0:BuyFromAddr2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Work_Completion_Certificate/50020"/>
            <w:id w:val="-229392333"/>
            <w:placeholder>
              <w:docPart w:val="598DD3ABF51348559E5D6211D2ACE404"/>
            </w:placeholder>
            <w:dataBinding w:prefixMappings="xmlns:ns0='urn:microsoft-dynamics-nav/reports/Work_Completion_Certificate/50020/'" w:xpath="/ns0:NavWordReportXmlPart[1]/ns0:Purchase_Header[1]/ns0:ShipToAddr2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Work_Completion_Certificate/50020"/>
            <w:id w:val="-503211096"/>
            <w:placeholder>
              <w:docPart w:val="8A02928710804C16ABBDEF5544AE5693"/>
            </w:placeholder>
            <w:dataBinding w:prefixMappings="xmlns:ns0='urn:microsoft-dynamics-nav/reports/Work_Completion_Certificate/50020/'" w:xpath="/ns0:NavWordReportXmlPart[1]/ns0:Purchase_Header[1]/ns0:CompanyAddress2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Work_Completion_Certificate/50020"/>
            <w:id w:val="1819614024"/>
            <w:placeholder>
              <w:docPart w:val="598DD3ABF51348559E5D6211D2ACE404"/>
            </w:placeholder>
            <w:dataBinding w:prefixMappings="xmlns:ns0='urn:microsoft-dynamics-nav/reports/Work_Completion_Certificate/50020/'" w:xpath="/ns0:NavWordReportXmlPart[1]/ns0:Purchase_Header[1]/ns0:BuyFromAddr3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Work_Completion_Certificate/50020"/>
            <w:id w:val="-1181434376"/>
            <w:placeholder>
              <w:docPart w:val="598DD3ABF51348559E5D6211D2ACE404"/>
            </w:placeholder>
            <w:dataBinding w:prefixMappings="xmlns:ns0='urn:microsoft-dynamics-nav/reports/Work_Completion_Certificate/50020/'" w:xpath="/ns0:NavWordReportXmlPart[1]/ns0:Purchase_Header[1]/ns0:ShipToAddr3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Work_Completion_Certificate/50020"/>
            <w:id w:val="-490486326"/>
            <w:placeholder>
              <w:docPart w:val="C3C8F42419BC4CF19A81C875FEB126C8"/>
            </w:placeholder>
            <w:dataBinding w:prefixMappings="xmlns:ns0='urn:microsoft-dynamics-nav/reports/Work_Completion_Certificate/50020/'" w:xpath="/ns0:NavWordReportXmlPart[1]/ns0:Purchase_Header[1]/ns0:CompanyAddress3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Work_Completion_Certificate/50020"/>
            <w:id w:val="-267086038"/>
            <w:placeholder>
              <w:docPart w:val="598DD3ABF51348559E5D6211D2ACE404"/>
            </w:placeholder>
            <w:dataBinding w:prefixMappings="xmlns:ns0='urn:microsoft-dynamics-nav/reports/Work_Completion_Certificate/50020/'" w:xpath="/ns0:NavWordReportXmlPart[1]/ns0:Purchase_Header[1]/ns0:BuyFromAddr4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Work_Completion_Certificate/50020"/>
            <w:id w:val="1116787563"/>
            <w:placeholder>
              <w:docPart w:val="598DD3ABF51348559E5D6211D2ACE404"/>
            </w:placeholder>
            <w:dataBinding w:prefixMappings="xmlns:ns0='urn:microsoft-dynamics-nav/reports/Work_Completion_Certificate/50020/'" w:xpath="/ns0:NavWordReportXmlPart[1]/ns0:Purchase_Header[1]/ns0:ShipToAddr4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Work_Completion_Certificate/50020"/>
            <w:id w:val="1221334029"/>
            <w:placeholder>
              <w:docPart w:val="644575690FA0464D847145EF11CA0989"/>
            </w:placeholder>
            <w:dataBinding w:prefixMappings="xmlns:ns0='urn:microsoft-dynamics-nav/reports/Work_Completion_Certificate/50020/'" w:xpath="/ns0:NavWordReportXmlPart[1]/ns0:Purchase_Header[1]/ns0:CompanyAddress4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Work_Completion_Certificate/50020"/>
            <w:id w:val="2143303583"/>
            <w:placeholder>
              <w:docPart w:val="598DD3ABF51348559E5D6211D2ACE404"/>
            </w:placeholder>
            <w:dataBinding w:prefixMappings="xmlns:ns0='urn:microsoft-dynamics-nav/reports/Work_Completion_Certificate/50020/'" w:xpath="/ns0:NavWordReportXmlPart[1]/ns0:Purchase_Header[1]/ns0:BuyFromAddr5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Work_Completion_Certificate/50020"/>
            <w:id w:val="260579305"/>
            <w:placeholder>
              <w:docPart w:val="598DD3ABF51348559E5D6211D2ACE404"/>
            </w:placeholder>
            <w:dataBinding w:prefixMappings="xmlns:ns0='urn:microsoft-dynamics-nav/reports/Work_Completion_Certificate/50020/'" w:xpath="/ns0:NavWordReportXmlPart[1]/ns0:Purchase_Header[1]/ns0:ShipToAddr5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Work_Completion_Certificate/50020"/>
            <w:id w:val="1983809205"/>
            <w:placeholder>
              <w:docPart w:val="B8F3BA27E3374E15A18EF017A46592C4"/>
            </w:placeholder>
            <w:dataBinding w:prefixMappings="xmlns:ns0='urn:microsoft-dynamics-nav/reports/Work_Completion_Certificate/50020/'" w:xpath="/ns0:NavWordReportXmlPart[1]/ns0:Purchase_Header[1]/ns0:CompanyAddress5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Work_Completion_Certificate/50020"/>
            <w:id w:val="-1892104548"/>
            <w:placeholder>
              <w:docPart w:val="6BBB53A26AA84408BF854D29A3581C5C"/>
            </w:placeholder>
            <w:dataBinding w:prefixMappings="xmlns:ns0='urn:microsoft-dynamics-nav/reports/Work_Completion_Certificate/50020/'" w:xpath="/ns0:NavWordReportXmlPart[1]/ns0:Purchase_Header[1]/ns0:VATNoText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Work_Completion_Certificate/50020"/>
            <w:id w:val="-298684255"/>
            <w:placeholder>
              <w:docPart w:val="6BBB53A26AA84408BF854D29A3581C5C"/>
            </w:placeholder>
            <w:dataBinding w:prefixMappings="xmlns:ns0='urn:microsoft-dynamics-nav/reports/Work_Completion_Certificate/50020/'" w:xpath="/ns0:NavWordReportXmlPart[1]/ns0:Purchase_Header[1]/ns0:VATRegNo_PurchHeader[1]" w:storeItemID="{7C9D7B99-3F0A-4DC8-9D28-B3E523DBEA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Work_Completion_Certificate/50020"/>
            <w:id w:val="1373032941"/>
            <w:placeholder>
              <w:docPart w:val="DefaultPlaceholder_-1854013440"/>
            </w:placeholder>
            <w:dataBinding w:prefixMappings="xmlns:ns0='urn:microsoft-dynamics-nav/reports/Work_Completion_Certificate/50020/'" w:xpath="/ns0:NavWordReportXmlPart[1]/ns0:Purchase_Header[1]/ns0:PaymentTermsDesc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Work_Completion_Certificate/50020"/>
            <w:id w:val="1423834676"/>
            <w:placeholder>
              <w:docPart w:val="DefaultPlaceholder_-1854013440"/>
            </w:placeholder>
            <w:dataBinding w:prefixMappings="xmlns:ns0='urn:microsoft-dynamics-nav/reports/Work_Completion_Certificate/50020/'" w:xpath="/ns0:NavWordReportXmlPart[1]/ns0:Purchase_Header[1]/ns0:Buyer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Work_Completion_Certificate/50020"/>
            <w:id w:val="-1334292021"/>
            <w:placeholder>
              <w:docPart w:val="DefaultPlaceholder_-1854013440"/>
            </w:placeholder>
            <w:dataBinding w:prefixMappings="xmlns:ns0='urn:microsoft-dynamics-nav/reports/Work_Completion_Certificate/50020/'" w:xpath="/ns0:NavWordReportXmlPart[1]/ns0:Purchase_Header[1]/ns0:Receiveby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Work_Completion_Certificate/50020"/>
            <w:id w:val="677701220"/>
            <w:placeholder>
              <w:docPart w:val="DefaultPlaceholder_-1854013440"/>
            </w:placeholder>
            <w:dataBinding w:prefixMappings="xmlns:ns0='urn:microsoft-dynamics-nav/reports/Work_Completion_Certificate/50020/'" w:xpath="/ns0:NavWordReportXmlPart[1]/ns0:Purchase_Header[1]/ns0:ShipmentMethodDesc_Lbl[1]" w:storeItemID="{7C9D7B99-3F0A-4DC8-9D28-B3E523DBEA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Work_Completion_Certificate/50020"/>
            <w:id w:val="-973978232"/>
            <w:placeholder>
              <w:docPart w:val="DefaultPlaceholder_-1854013440"/>
            </w:placeholder>
            <w:dataBinding w:prefixMappings="xmlns:ns0='urn:microsoft-dynamics-nav/reports/Work_Completion_Certificate/50020/'" w:xpath="/ns0:NavWordReportXmlPart[1]/ns0:Purchase_Header[1]/ns0:PaymentTermsDesc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Work_Completion_Certificate/50020"/>
            <w:id w:val="628057728"/>
            <w:placeholder>
              <w:docPart w:val="DefaultPlaceholder_-1854013440"/>
            </w:placeholder>
            <w:dataBinding w:prefixMappings="xmlns:ns0='urn:microsoft-dynamics-nav/reports/Work_Completion_Certificate/50020/'" w:xpath="/ns0:NavWordReportXmlPart[1]/ns0:Purchase_Header[1]/ns0:SalesPurchPersonName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Work_Completion_Certificate/50020"/>
            <w:id w:val="1477340993"/>
            <w:placeholder>
              <w:docPart w:val="DefaultPlaceholder_-1854013440"/>
            </w:placeholder>
            <w:dataBinding w:prefixMappings="xmlns:ns0='urn:microsoft-dynamics-nav/reports/Work_Completion_Certificate/50020/'" w:xpath="/ns0:NavWordReportXmlPart[1]/ns0:Purchase_Header[1]/ns0:ExptRecptDt_PurchaseHeader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Work_Completion_Certificate/50020"/>
            <w:id w:val="1047028566"/>
            <w:placeholder>
              <w:docPart w:val="DefaultPlaceholder_-1854013440"/>
            </w:placeholder>
            <w:dataBinding w:prefixMappings="xmlns:ns0='urn:microsoft-dynamics-nav/reports/Work_Completion_Certificate/50020/'" w:xpath="/ns0:NavWordReportXmlPart[1]/ns0:Purchase_Header[1]/ns0:ShipmentMethodDesc[1]" w:storeItemID="{7C9D7B99-3F0A-4DC8-9D28-B3E523DBEA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Work_Completion_Certificate/50020"/>
            <w:id w:val="2005547210"/>
            <w:placeholder>
              <w:docPart w:val="DefaultPlaceholder_-1854013440"/>
            </w:placeholder>
            <w:dataBinding w:prefixMappings="xmlns:ns0='urn:microsoft-dynamics-nav/reports/Work_Completion_Certificate/50020/'" w:xpath="/ns0:NavWordReportXmlPart[1]/ns0:Purchase_Header[1]/ns0:PricesInclVAT_PurchHeader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Work_Completion_Certificate/50020"/>
            <w:id w:val="1194957528"/>
            <w:placeholder>
              <w:docPart w:val="DefaultPlaceholder_-1854013440"/>
            </w:placeholder>
            <w:dataBinding w:prefixMappings="xmlns:ns0='urn:microsoft-dynamics-nav/reports/Work_Completion_Certificate/50020/'" w:xpath="/ns0:NavWordReportXmlPart[1]/ns0:Purchase_Header[1]/ns0:CompanyVATRegistrationNo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Work_Completion_Certificate/50020"/>
            <w:id w:val="1306353529"/>
            <w:placeholder>
              <w:docPart w:val="DefaultPlaceholder_-1854013440"/>
            </w:placeholder>
            <w:dataBinding w:prefixMappings="xmlns:ns0='urn:microsoft-dynamics-nav/reports/Work_Completion_Certificate/50020/'" w:xpath="/ns0:NavWordReportXmlPart[1]/ns0:Purchase_Header[1]/ns0:CompanyGiroNo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Work_Completion_Certificate/50020"/>
            <w:id w:val="-1811322242"/>
            <w:placeholder>
              <w:docPart w:val="DefaultPlaceholder_-1854013440"/>
            </w:placeholder>
            <w:dataBinding w:prefixMappings="xmlns:ns0='urn:microsoft-dynamics-nav/reports/Work_Completion_Certificate/50020/'" w:xpath="/ns0:NavWordReportXmlPart[1]/ns0:Purchase_Header[1]/ns0:PricesInclVAT_PurchHeader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Work_Completion_Certificate/50020"/>
            <w:id w:val="1022521379"/>
            <w:placeholder>
              <w:docPart w:val="DefaultPlaceholder_-1854013440"/>
            </w:placeholder>
            <w:dataBinding w:prefixMappings="xmlns:ns0='urn:microsoft-dynamics-nav/reports/Work_Completion_Certificate/50020/'" w:xpath="/ns0:NavWordReportXmlPart[1]/ns0:Purchase_Header[1]/ns0:CompanyVATRegistrationNo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Work_Completion_Certificate/50020"/>
            <w:id w:val="-360285768"/>
            <w:placeholder>
              <w:docPart w:val="DefaultPlaceholder_-1854013440"/>
            </w:placeholder>
            <w:dataBinding w:prefixMappings="xmlns:ns0='urn:microsoft-dynamics-nav/reports/Work_Completion_Certificate/50020/'" w:xpath="/ns0:NavWordReportXmlPart[1]/ns0:Purchase_Header[1]/ns0:CompanyGiroNo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Work_Completion_Certificate/50020"/>
            <w:id w:val="-1548986422"/>
            <w:placeholder>
              <w:docPart w:val="DefaultPlaceholder_1081868574"/>
            </w:placeholder>
            <w:dataBinding w:prefixMappings="xmlns:ns0='urn:microsoft-dynamics-nav/reports/Work_Completion_Certificate/50020/'" w:xpath="/ns0:NavWordReportXmlPart[1]/ns0:Purchase_Header[1]/ns0:VendorInvoiceNo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alias w:val="#Nav: /Purchase_Header/VendorOrderNo_Lbl"/>
            <w:tag w:val="#Nav: Work_Completion_Certificate/50020"/>
            <w:id w:val="349456387"/>
            <w:placeholder>
              <w:docPart w:val="DefaultPlaceholder_1081868574"/>
            </w:placeholder>
            <w:dataBinding w:prefixMappings="xmlns:ns0='urn:microsoft-dynamics-nav/reports/Work_Completion_Certificate/50020/'" w:xpath="/ns0:NavWordReportXmlPart[1]/ns0:Purchase_Header[1]/ns0:VendorOrderNo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Work_Completion_Certificate/50020"/>
            <w:id w:val="1917357329"/>
            <w:placeholder>
              <w:docPart w:val="DefaultPlaceholder_1081868574"/>
            </w:placeholder>
            <w:dataBinding w:prefixMappings="xmlns:ns0='urn:microsoft-dynamics-nav/reports/Work_Completion_Certificate/50020/'" w:xpath="/ns0:NavWordReportXmlPart[1]/ns0:Purchase_Header[1]/ns0:VendorInvoiceNo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alias w:val="#Nav: /Purchase_Header/VendorOrderNo"/>
            <w:tag w:val="#Nav: Work_Completion_Certificate/50020"/>
            <w:id w:val="-244652487"/>
            <w:placeholder>
              <w:docPart w:val="DefaultPlaceholder_1081868574"/>
            </w:placeholder>
            <w:dataBinding w:prefixMappings="xmlns:ns0='urn:microsoft-dynamics-nav/reports/Work_Completion_Certificate/50020/'" w:xpath="/ns0:NavWordReportXmlPart[1]/ns0:Purchase_Header[1]/ns0:VendorOrderNo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Work_Completion_Certificate/50020"/>
            <w:id w:val="-409309781"/>
            <w:placeholder>
              <w:docPart w:val="DefaultPlaceholder_-1854013440"/>
            </w:placeholder>
            <w:dataBinding w:prefixMappings="xmlns:ns0='urn:microsoft-dynamics-nav/reports/Work_Completion_Certificate/50020/'" w:xpath="/ns0:NavWordReportXmlPart[1]/ns0:Purchase_Header[1]/ns0:Purchase_Line[1]/ns0:No_PurchLine_Lbl[1]" w:storeItemID="{7C9D7B99-3F0A-4DC8-9D28-B3E523DBEA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Work_Completion_Certificate/50020"/>
            <w:id w:val="590206617"/>
            <w:placeholder>
              <w:docPart w:val="DefaultPlaceholder_-1854013440"/>
            </w:placeholder>
            <w:dataBinding w:prefixMappings="xmlns:ns0='urn:microsoft-dynamics-nav/reports/Work_Completion_Certificate/50020/'" w:xpath="/ns0:NavWordReportXmlPart[1]/ns0:Purchase_Header[1]/ns0:Purchase_Line[1]/ns0:Desc_PurchLine_Lbl[1]" w:storeItemID="{7C9D7B99-3F0A-4DC8-9D28-B3E523DBEA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Work_Completion_Certificate/50020"/>
            <w:id w:val="53900689"/>
            <w:placeholder>
              <w:docPart w:val="DefaultPlaceholder_-1854013440"/>
            </w:placeholder>
            <w:dataBinding w:prefixMappings="xmlns:ns0='urn:microsoft-dynamics-nav/reports/Work_Completion_Certificate/50020/'" w:xpath="/ns0:NavWordReportXmlPart[1]/ns0:Purchase_Header[1]/ns0:Purchase_Line[1]/ns0:Qty_PurchLine_Lbl[1]" w:storeItemID="{7C9D7B99-3F0A-4DC8-9D28-B3E523DBEA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Work_Completion_Certificate/50020"/>
            <w:id w:val="-1783717093"/>
            <w:placeholder>
              <w:docPart w:val="DefaultPlaceholder_-1854013440"/>
            </w:placeholder>
            <w:dataBinding w:prefixMappings="xmlns:ns0='urn:microsoft-dynamics-nav/reports/Work_Completion_Certificate/50020/'" w:xpath="/ns0:NavWordReportXmlPart[1]/ns0:Purchase_Header[1]/ns0:Purchase_Line[1]/ns0:UOM_PurchLine_Lbl[1]" w:storeItemID="{7C9D7B99-3F0A-4DC8-9D28-B3E523DBEA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Work_Completion_Certificate/50020"/>
            <w:id w:val="641704104"/>
            <w:placeholder>
              <w:docPart w:val="DefaultPlaceholder_-1854013440"/>
            </w:placeholder>
            <w:dataBinding w:prefixMappings="xmlns:ns0='urn:microsoft-dynamics-nav/reports/Work_Completion_Certificate/50020/'" w:xpath="/ns0:NavWordReportXmlPart[1]/ns0:Purchase_Header[1]/ns0:Purchase_Line[1]/ns0:DirectUniCost_Lbl[1]" w:storeItemID="{7C9D7B99-3F0A-4DC8-9D28-B3E523DBEA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/Purchase_Header/VATAmtLineVAT_Lbl"/>
            <w:tag w:val="#Nav:/Purchase_Header/VATAmtLineVAT_Lbl"/>
            <w:id w:val="881589602"/>
            <w:placeholder>
              <w:docPart w:val="DefaultPlaceholder_-1854013440"/>
            </w:placeholder>
            <w:dataBinding w:prefixMappings="xmlns:ns0='urn:microsoft-dynamics-nav/reports/Work_Completion_Certificate/50020/'" w:xpath="/ns0:NavWordReportXmlPart[1]/ns0:Purchase_Header[1]/ns0:VATAmtLineVAT_Lbl[1]" w:storeItemID="{7C9D7B99-3F0A-4DC8-9D28-B3E523DBEA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2C4945" w14:paraId="10F12E5C" w14:textId="27996F90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VATAmtLineVAT_Lbl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Work_Completion_Certificate/50020"/>
            <w:id w:val="-1587685460"/>
            <w:placeholder>
              <w:docPart w:val="CC73F41B86934876B06443C7FA7A1F10"/>
            </w:placeholder>
            <w:dataBinding w:prefixMappings="xmlns:ns0='urn:microsoft-dynamics-nav/reports/Work_Completion_Certificate/50020/'" w:xpath="/ns0:NavWordReportXmlPart[1]/ns0:Purchase_Header[1]/ns0:ItemLineAmount_Lbl[1]" w:storeItemID="{7C9D7B99-3F0A-4DC8-9D28-B3E523DBEA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Work_Completion_Certificate/50020"/>
          <w:id w:val="1326716514"/>
          <w15:dataBinding w:prefixMappings="xmlns:ns0='urn:microsoft-dynamics-nav/reports/Work_Completion_Certificate/50020/'" w:xpath="/ns0:NavWordReportXmlPart[1]/ns0:Purchase_Header[1]/ns0:Purchase_Line" w:storeItemID="{7C9D7B99-3F0A-4DC8-9D28-B3E523DBEA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Work_Completion_Certificate/50020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Work_Completion_Certificate/50020/'" w:xpath="/ns0:NavWordReportXmlPart[1]/ns0:Purchase_Header[1]/ns0:Purchase_Line[1]/ns0:No_PurchLine[1]" w:storeItemID="{7C9D7B99-3F0A-4DC8-9D28-B3E523DBEA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B74119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Work_Completion_Certificate/50020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Work_Completion_Certificate/50020/'" w:xpath="/ns0:NavWordReportXmlPart[1]/ns0:Purchase_Header[1]/ns0:Purchase_Line[1]/ns0:Desc_PurchLine[1]" w:storeItemID="{7C9D7B99-3F0A-4DC8-9D28-B3E523DBEA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B74119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Work_Completion_Certificate/50020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Work_Completion_Certificate/50020/'" w:xpath="/ns0:NavWordReportXmlPart[1]/ns0:Purchase_Header[1]/ns0:Purchase_Line[1]/ns0:Qty_PurchLine[1]" w:storeItemID="{7C9D7B99-3F0A-4DC8-9D28-B3E523DBEA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B74119" w:rsidRDefault="00E434C9" w14:paraId="7DA5C450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Work_Completion_Certificate/50020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Work_Completion_Certificate/50020/'" w:xpath="/ns0:NavWordReportXmlPart[1]/ns0:Purchase_Header[1]/ns0:Purchase_Line[1]/ns0:UOM_PurchLine[1]" w:storeItemID="{7C9D7B99-3F0A-4DC8-9D28-B3E523DBEA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B74119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Work_Completion_Certificate/50020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Work_Completion_Certificate/50020/'" w:xpath="/ns0:NavWordReportXmlPart[1]/ns0:Purchase_Header[1]/ns0:Purchase_Line[1]/ns0:DirUnitCost_PurchLine[1]" w:storeItemID="{7C9D7B99-3F0A-4DC8-9D28-B3E523DBEA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B74119" w:rsidRDefault="00F37E8E" w14:paraId="6C12A0C7" w14:textId="7F293573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PurchLine_VATPct"/>
                    <w:tag w:val="#Nav: Work_Completion_Certificate/50020"/>
                    <w:id w:val="-435137641"/>
                    <w:placeholder>
                      <w:docPart w:val="DefaultPlaceholder_-1854013440"/>
                    </w:placeholder>
                    <w:dataBinding w:prefixMappings="xmlns:ns0='urn:microsoft-dynamics-nav/reports/Work_Completion_Certificate/50020/'" w:xpath="/ns0:NavWordReportXmlPart[1]/ns0:Purchase_Header[1]/ns0:Purchase_Line[1]/ns0:PurchLine_VATPct[1]" w:storeItemID="{7C9D7B99-3F0A-4DC8-9D28-B3E523DBEA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B74119" w:rsidRDefault="00255327" w14:paraId="21AEE1CA" w14:textId="4DFF5B5A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PurchLine_VATPct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Work_Completion_Certificate/50020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Work_Completion_Certificate/50020/'" w:xpath="/ns0:NavWordReportXmlPart[1]/ns0:Purchase_Header[1]/ns0:Purchase_Line[1]/ns0:LineAmt_PurchLine[1]" w:storeItemID="{7C9D7B99-3F0A-4DC8-9D28-B3E523DBEA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B74119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Work_Completion_Certificate/50020"/>
            <w:id w:val="2070601664"/>
            <w:placeholder>
              <w:docPart w:val="DefaultPlaceholder_-1854013440"/>
            </w:placeholder>
            <w:dataBinding w:prefixMappings="xmlns:ns0='urn:microsoft-dynamics-nav/reports/Work_Completion_Certificate/50020/'" w:xpath="/ns0:NavWordReportXmlPart[1]/ns0:Purchase_Header[1]/ns0:Totals[1]/ns0:TotalExclVATText[1]" w:storeItemID="{7C9D7B99-3F0A-4DC8-9D28-B3E523DBEA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Work_Completion_Certificate/50020"/>
            <w:id w:val="1365244649"/>
            <w:placeholder>
              <w:docPart w:val="31734764C5034B06B1C5E45712C3E8A9"/>
            </w:placeholder>
            <w:dataBinding w:prefixMappings="xmlns:ns0='urn:microsoft-dynamics-nav/reports/Work_Completion_Certificate/50020/'" w:xpath="/ns0:NavWordReportXmlPart[1]/ns0:Purchase_Header[1]/ns0:Totals[1]/ns0:TotalAmount[1]" w:storeItemID="{7C9D7B99-3F0A-4DC8-9D28-B3E523DBEA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Work_Completion_Certificate/50020"/>
            <w:id w:val="1102075981"/>
            <w:placeholder>
              <w:docPart w:val="DefaultPlaceholder_-1854013440"/>
            </w:placeholder>
            <w:dataBinding w:prefixMappings="xmlns:ns0='urn:microsoft-dynamics-nav/reports/Work_Completion_Certificate/50020/'" w:xpath="/ns0:NavWordReportXmlPart[1]/ns0:Purchase_Header[1]/ns0:Totals[1]/ns0:VATAmountText[1]" w:storeItemID="{7C9D7B99-3F0A-4DC8-9D28-B3E523DBEA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Work_Completion_Certificate/50020"/>
            <w:id w:val="145866456"/>
            <w:placeholder>
              <w:docPart w:val="DefaultPlaceholder_-1854013440"/>
            </w:placeholder>
            <w:dataBinding w:prefixMappings="xmlns:ns0='urn:microsoft-dynamics-nav/reports/Work_Completion_Certificate/50020/'" w:xpath="/ns0:NavWordReportXmlPart[1]/ns0:Purchase_Header[1]/ns0:Totals[1]/ns0:TotalVATAmount[1]" w:storeItemID="{7C9D7B99-3F0A-4DC8-9D28-B3E523DBEA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Work_Completion_Certificate/50020"/>
            <w:id w:val="-357901485"/>
            <w:placeholder>
              <w:docPart w:val="DefaultPlaceholder_-1854013440"/>
            </w:placeholder>
            <w:dataBinding w:prefixMappings="xmlns:ns0='urn:microsoft-dynamics-nav/reports/Work_Completion_Certificate/50020/'" w:xpath="/ns0:NavWordReportXmlPart[1]/ns0:Purchase_Header[1]/ns0:Totals[1]/ns0:TotalInclVATText[1]" w:storeItemID="{7C9D7B99-3F0A-4DC8-9D28-B3E523DBEA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Work_Completion_Certificate/50020"/>
            <w:id w:val="904270891"/>
            <w:placeholder>
              <w:docPart w:val="3F861A4BBE3C4F7EB94F810207A61B13"/>
            </w:placeholder>
            <w:dataBinding w:prefixMappings="xmlns:ns0='urn:microsoft-dynamics-nav/reports/Work_Completion_Certificate/50020/'" w:xpath="/ns0:NavWordReportXmlPart[1]/ns0:Purchase_Header[1]/ns0:Totals[1]/ns0:TotalAmountInclVAT[1]" w:storeItemID="{7C9D7B99-3F0A-4DC8-9D28-B3E523DBEA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10D8E" w:rsidP="00E40C63" w:rsidRDefault="00D10D8E" w14:paraId="6CA77BE4" w14:textId="77777777">
      <w:pPr>
        <w:spacing w:after="0"/>
      </w:pPr>
      <w:r>
        <w:separator/>
      </w:r>
    </w:p>
  </w:endnote>
  <w:endnote w:type="continuationSeparator" w:id="0">
    <w:p w:rsidR="00D10D8E" w:rsidP="00E40C63" w:rsidRDefault="00D10D8E" w14:paraId="3157EAE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Work_Completion_Certificate/50020"/>
          <w:id w:val="578952943"/>
          <w:placeholder>
            <w:docPart w:val="DefaultPlaceholder_-1854013440"/>
          </w:placeholder>
          <w:dataBinding w:prefixMappings="xmlns:ns0='urn:microsoft-dynamics-nav/reports/Work_Completion_Certificate/50020/'" w:xpath="/ns0:NavWordReportXmlPart[1]/ns0:Purchase_Header[1]/ns0:CompanyHomePage_Lbl[1]" w:storeItemID="{7C9D7B99-3F0A-4DC8-9D28-B3E523DBEA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Work_Completion_Certificate/50020"/>
          <w:id w:val="26232117"/>
          <w:placeholder>
            <w:docPart w:val="DefaultPlaceholder_-1854013440"/>
          </w:placeholder>
          <w:dataBinding w:prefixMappings="xmlns:ns0='urn:microsoft-dynamics-nav/reports/Work_Completion_Certificate/50020/'" w:xpath="/ns0:NavWordReportXmlPart[1]/ns0:Purchase_Header[1]/ns0:CompanyPhoneNo_Lbl[1]" w:storeItemID="{7C9D7B99-3F0A-4DC8-9D28-B3E523DBEA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Work_Completion_Certificate/50020"/>
          <w:id w:val="1558133212"/>
          <w:placeholder>
            <w:docPart w:val="DefaultPlaceholder_-1854013440"/>
          </w:placeholder>
          <w:dataBinding w:prefixMappings="xmlns:ns0='urn:microsoft-dynamics-nav/reports/Work_Completion_Certificate/50020/'" w:xpath="/ns0:NavWordReportXmlPart[1]/ns0:Purchase_Header[1]/ns0:CompanyEmail_Lbl[1]" w:storeItemID="{7C9D7B99-3F0A-4DC8-9D28-B3E523DBEA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Work_Completion_Certificate/50020"/>
          <w:id w:val="-36891213"/>
          <w:placeholder>
            <w:docPart w:val="DefaultPlaceholder_-1854013440"/>
          </w:placeholder>
          <w:dataBinding w:prefixMappings="xmlns:ns0='urn:microsoft-dynamics-nav/reports/Work_Completion_Certificate/50020/'" w:xpath="/ns0:NavWordReportXmlPart[1]/ns0:Purchase_Header[1]/ns0:CompanyHomePage[1]" w:storeItemID="{7C9D7B99-3F0A-4DC8-9D28-B3E523DBEA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Work_Completion_Certificate/50020"/>
          <w:id w:val="-1210418887"/>
          <w:placeholder>
            <w:docPart w:val="DefaultPlaceholder_-1854013440"/>
          </w:placeholder>
          <w:dataBinding w:prefixMappings="xmlns:ns0='urn:microsoft-dynamics-nav/reports/Work_Completion_Certificate/50020/'" w:xpath="/ns0:NavWordReportXmlPart[1]/ns0:Purchase_Header[1]/ns0:CompanyPhoneNo[1]" w:storeItemID="{7C9D7B99-3F0A-4DC8-9D28-B3E523DBEA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Work_Completion_Certificate/50020"/>
          <w:id w:val="-921179310"/>
          <w:placeholder>
            <w:docPart w:val="DefaultPlaceholder_-1854013440"/>
          </w:placeholder>
          <w:dataBinding w:prefixMappings="xmlns:ns0='urn:microsoft-dynamics-nav/reports/Work_Completion_Certificate/50020/'" w:xpath="/ns0:NavWordReportXmlPart[1]/ns0:Purchase_Header[1]/ns0:CompanyEMail[1]" w:storeItemID="{7C9D7B99-3F0A-4DC8-9D28-B3E523DBEA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10D8E" w:rsidP="00E40C63" w:rsidRDefault="00D10D8E" w14:paraId="3C7BFFE1" w14:textId="77777777">
      <w:pPr>
        <w:spacing w:after="0"/>
      </w:pPr>
      <w:r>
        <w:separator/>
      </w:r>
    </w:p>
  </w:footnote>
  <w:footnote w:type="continuationSeparator" w:id="0">
    <w:p w:rsidR="00D10D8E" w:rsidP="00E40C63" w:rsidRDefault="00D10D8E" w14:paraId="2EB8FD5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D10D8E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Work_Completion_Certificate/50020"/>
              <w:id w:val="-1643734038"/>
              <w:placeholder>
                <w:docPart w:val="9485722AD625498C8BC2196EF140A656"/>
              </w:placeholder>
              <w:dataBinding w:prefixMappings="xmlns:ns0='urn:microsoft-dynamics-nav/reports/Work_Completion_Certificate/50020/'" w:xpath="/ns0:NavWordReportXmlPart[1]/ns0:Purchase_Header[1]/ns0:DocumentTitle_Lbl[1]" w:storeItemID="{7C9D7B99-3F0A-4DC8-9D28-B3E523DBEA5C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Work_Completion_Certificate/50020"/>
              <w:id w:val="-1095469703"/>
              <w:placeholder>
                <w:docPart w:val="9485722AD625498C8BC2196EF140A656"/>
              </w:placeholder>
              <w:dataBinding w:prefixMappings="xmlns:ns0='urn:microsoft-dynamics-nav/reports/Work_Completion_Certificate/50020/'" w:xpath="/ns0:NavWordReportXmlPart[1]/ns0:Purchase_Header[1]/ns0:No_PurchHeader[1]" w:storeItemID="{7C9D7B99-3F0A-4DC8-9D28-B3E523DBEA5C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Work_Completion_Certificate/50020"/>
            <w:id w:val="185729155"/>
            <w:placeholder>
              <w:docPart w:val="9485722AD625498C8BC2196EF140A656"/>
            </w:placeholder>
            <w:dataBinding w:prefixMappings="xmlns:ns0='urn:microsoft-dynamics-nav/reports/Work_Completion_Certificate/50020/'" w:xpath="/ns0:NavWordReportXmlPart[1]/ns0:Purchase_Header[1]/ns0:DocumentDate[1]" w:storeItemID="{7C9D7B99-3F0A-4DC8-9D28-B3E523DBEA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D10D8E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Work_Completion_Certificate/50020"/>
              <w:id w:val="-554851619"/>
              <w:placeholder>
                <w:docPart w:val="9485722AD625498C8BC2196EF140A656"/>
              </w:placeholder>
              <w:dataBinding w:prefixMappings="xmlns:ns0='urn:microsoft-dynamics-nav/reports/Work_Completion_Certificate/50020/'" w:xpath="/ns0:NavWordReportXmlPart[1]/ns0:Purchase_Header[1]/ns0:Page_Lbl[1]" w:storeItemID="{7C9D7B99-3F0A-4DC8-9D28-B3E523DBEA5C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D10D8E" w14:paraId="40183AF9" w14:textId="77777777">
          <w:pPr>
            <w:pStyle w:val="Title"/>
          </w:pPr>
          <w:sdt>
            <w:sdtPr>
              <w:alias w:val="#Nav: /Purchase_Header/DocumentTitle_Lbl"/>
              <w:tag w:val="#Nav: Work_Completion_Certificate/50020"/>
              <w:id w:val="-34973664"/>
              <w:placeholder>
                <w:docPart w:val="DefaultPlaceholder_-1854013440"/>
              </w:placeholder>
              <w:dataBinding w:prefixMappings="xmlns:ns0='urn:microsoft-dynamics-nav/reports/Work_Completion_Certificate/50020/'" w:xpath="/ns0:NavWordReportXmlPart[1]/ns0:Purchase_Header[1]/ns0:DocumentTitle_Lbl[1]" w:storeItemID="{7C9D7B99-3F0A-4DC8-9D28-B3E523DBEA5C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Work_Completion_Certificate/50020"/>
              <w:id w:val="-1021395110"/>
              <w:placeholder>
                <w:docPart w:val="DefaultPlaceholder_-1854013440"/>
              </w:placeholder>
              <w:dataBinding w:prefixMappings="xmlns:ns0='urn:microsoft-dynamics-nav/reports/Work_Completion_Certificate/50020/'" w:xpath="/ns0:NavWordReportXmlPart[1]/ns0:Purchase_Header[1]/ns0:No_PurchHeader[1]" w:storeItemID="{7C9D7B99-3F0A-4DC8-9D28-B3E523DBEA5C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Work_Completion_Certificate/50020"/>
            <w:id w:val="-1874838677"/>
            <w:placeholder>
              <w:docPart w:val="DefaultPlaceholder_-1854013440"/>
            </w:placeholder>
            <w:dataBinding w:prefixMappings="xmlns:ns0='urn:microsoft-dynamics-nav/reports/Work_Completion_Certificate/50020/'" w:xpath="/ns0:NavWordReportXmlPart[1]/ns0:Purchase_Header[1]/ns0:DocumentDate[1]" w:storeItemID="{7C9D7B99-3F0A-4DC8-9D28-B3E523DBEA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D10D8E" w14:paraId="6C33CC75" w14:textId="77777777">
          <w:pPr>
            <w:pStyle w:val="Subtitle"/>
          </w:pPr>
          <w:sdt>
            <w:sdtPr>
              <w:alias w:val="#Nav: /Purchase_Header/Page_Lbl"/>
              <w:tag w:val="#Nav: Work_Completion_Certificate/50020"/>
              <w:id w:val="-821274198"/>
              <w:placeholder>
                <w:docPart w:val="DefaultPlaceholder_-1854013440"/>
              </w:placeholder>
              <w:dataBinding w:prefixMappings="xmlns:ns0='urn:microsoft-dynamics-nav/reports/Work_Completion_Certificate/50020/'" w:xpath="/ns0:NavWordReportXmlPart[1]/ns0:Purchase_Header[1]/ns0:Page_Lbl[1]" w:storeItemID="{7C9D7B99-3F0A-4DC8-9D28-B3E523DBEA5C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Work_Completion_Certificate/50020"/>
              <w:id w:val="-2008820458"/>
              <w:dataBinding w:prefixMappings="xmlns:ns0='urn:microsoft-dynamics-nav/reports/Work_Completion_Certificate/50020/'" w:xpath="/ns0:NavWordReportXmlPart[1]/ns0:Purchase_Header[1]/ns0:CompanyPicture[1]" w:storeItemID="{7C9D7B99-3F0A-4DC8-9D28-B3E523DBEA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458AA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E1978"/>
    <w:rsid w:val="001F6AD2"/>
    <w:rsid w:val="001F76A3"/>
    <w:rsid w:val="0020108A"/>
    <w:rsid w:val="0021125E"/>
    <w:rsid w:val="002334A5"/>
    <w:rsid w:val="002342C4"/>
    <w:rsid w:val="00235CA0"/>
    <w:rsid w:val="00245B0E"/>
    <w:rsid w:val="00255327"/>
    <w:rsid w:val="00261876"/>
    <w:rsid w:val="0026269B"/>
    <w:rsid w:val="002669DB"/>
    <w:rsid w:val="002709C8"/>
    <w:rsid w:val="00273BA9"/>
    <w:rsid w:val="00291BFF"/>
    <w:rsid w:val="00291EF5"/>
    <w:rsid w:val="00294D03"/>
    <w:rsid w:val="0029628E"/>
    <w:rsid w:val="002A29DF"/>
    <w:rsid w:val="002A382C"/>
    <w:rsid w:val="002B6B46"/>
    <w:rsid w:val="002B7249"/>
    <w:rsid w:val="002C2A8C"/>
    <w:rsid w:val="002C4945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0A3B"/>
    <w:rsid w:val="003C2C96"/>
    <w:rsid w:val="003D120B"/>
    <w:rsid w:val="003D4B80"/>
    <w:rsid w:val="003D7AD7"/>
    <w:rsid w:val="003E2178"/>
    <w:rsid w:val="003F77E2"/>
    <w:rsid w:val="00417ABE"/>
    <w:rsid w:val="00451877"/>
    <w:rsid w:val="004530BB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4E6F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4382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26006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173C"/>
    <w:rsid w:val="007E323C"/>
    <w:rsid w:val="007E74D6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46FB9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2709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1BFD"/>
    <w:rsid w:val="00B22FDE"/>
    <w:rsid w:val="00B2674F"/>
    <w:rsid w:val="00B32D4B"/>
    <w:rsid w:val="00B402B9"/>
    <w:rsid w:val="00B437D5"/>
    <w:rsid w:val="00B57659"/>
    <w:rsid w:val="00B60D54"/>
    <w:rsid w:val="00B63554"/>
    <w:rsid w:val="00B74119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10D8E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2F11"/>
    <w:rsid w:val="00E5471C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493"/>
    <w:rsid w:val="00FD6A00"/>
    <w:rsid w:val="00FE1868"/>
    <w:rsid w:val="00FF12C1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ca608ec9a3a490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1F4967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5E1886"/>
    <w:rsid w:val="006427AC"/>
    <w:rsid w:val="00672748"/>
    <w:rsid w:val="00676164"/>
    <w:rsid w:val="006802F3"/>
    <w:rsid w:val="006C7475"/>
    <w:rsid w:val="007306EB"/>
    <w:rsid w:val="007355F6"/>
    <w:rsid w:val="007B0F74"/>
    <w:rsid w:val="007C1213"/>
    <w:rsid w:val="00814E65"/>
    <w:rsid w:val="0082504B"/>
    <w:rsid w:val="008268BB"/>
    <w:rsid w:val="00826E4A"/>
    <w:rsid w:val="00845ABD"/>
    <w:rsid w:val="008640A4"/>
    <w:rsid w:val="00875991"/>
    <w:rsid w:val="008A67AC"/>
    <w:rsid w:val="008C48D7"/>
    <w:rsid w:val="008E72B8"/>
    <w:rsid w:val="00911A0F"/>
    <w:rsid w:val="0094520C"/>
    <w:rsid w:val="00947668"/>
    <w:rsid w:val="009A3957"/>
    <w:rsid w:val="00A45317"/>
    <w:rsid w:val="00AA7B04"/>
    <w:rsid w:val="00AD1E20"/>
    <w:rsid w:val="00AE1CD3"/>
    <w:rsid w:val="00AE701E"/>
    <w:rsid w:val="00AF1763"/>
    <w:rsid w:val="00B104BA"/>
    <w:rsid w:val="00B66C6B"/>
    <w:rsid w:val="00B7711D"/>
    <w:rsid w:val="00B87D0B"/>
    <w:rsid w:val="00BA07E4"/>
    <w:rsid w:val="00BD367F"/>
    <w:rsid w:val="00C02972"/>
    <w:rsid w:val="00C605B7"/>
    <w:rsid w:val="00CC28C1"/>
    <w:rsid w:val="00CE0159"/>
    <w:rsid w:val="00D16157"/>
    <w:rsid w:val="00D20429"/>
    <w:rsid w:val="00D61155"/>
    <w:rsid w:val="00D94A8F"/>
    <w:rsid w:val="00DB4061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55F6"/>
    <w:rPr>
      <w:color w:val="808080"/>
    </w:rPr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9485722AD625498C8BC2196EF140A656">
    <w:name w:val="9485722AD625498C8BC2196EF140A656"/>
    <w:rsid w:val="00C02972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6BBB53A26AA84408BF854D29A3581C5C">
    <w:name w:val="6BBB53A26AA84408BF854D29A3581C5C"/>
    <w:rsid w:val="000878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��< ? x m l   v e r s i o n = " 1 . 0 "   e n c o d i n g = " u t f - 1 6 " ? >  
 < N a v W o r d R e p o r t X m l P a r t   x m l n s = " u r n : m i c r o s o f t - d y n a m i c s - n a v / r e p o r t s / W o r k _ C o m p l e t i o n _ C e r t i f i c a t e / 5 0 0 2 0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 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P r i c e _ L b l > I t e m U n i t P r i c e _ L b l < / I t e m U n i t P r i c e _ L b l >  
         < I t e m U n i t _ L b l > I t e m U n i t _ L b l < / I t e m U n i t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t x t > P r i c e s I n c l V A T t x t < / P r i c e s I n c l V A T t x t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h i p T o P h o n e N o > S h i p T o P h o n e N o < / S h i p T o P h o n e N o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A m t _ L b l > V A T A m t L i n e V A T A m t _ L b l < / V A T A m t L i n e V A T A m t _ L b l >  
         < V A T A m t L i n e V A T _ L b l > V A T A m t L i n e V A T _ L b l < / V A T A m t L i n e V A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t x t > A l l o w I n v D i s c t x t < / A l l o w I n v D i s c t x t >  
             < A l l o w I n v D i s c _ P u r c h L i n e > A l l o w I n v D i s c _ P u r c h L i n e < / A l l o w I n v D i s c _ P u r c h L i n e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P u r c h L i n e _ V A T P c t > P u r c h L i n e _ V A T P c t < / P u r c h L i n e _ V A T P c t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Props1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2022-02-07T14:22:00Z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2020-02-18T08:25:39.9928245Z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ActionId">
    <vt:lpwstr>970a44bf-6853-46f2-aea4-32584e8bca36</vt:lpwstr>
  </property>
  <property fmtid="{D5CDD505-2E9C-101B-9397-08002B2CF9AE}" pid="7" name="MSIP_Label_f42aa342-8706-4288-bd11-ebb85995028c_Extended_MSFT_Method">
    <vt:lpwstr>Automatic</vt:lpwstr>
  </property>
  <property fmtid="{D5CDD505-2E9C-101B-9397-08002B2CF9AE}" pid="8" name="Sensitivity">
    <vt:lpwstr>General</vt:lpwstr>
  </property>
</Properties>
</file>